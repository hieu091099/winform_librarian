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4A" w:rsidRDefault="006C7B4A" w:rsidP="006C7B4A">
      <w:pPr>
        <w:pStyle w:val="Title"/>
        <w:jc w:val="right"/>
        <w:rPr>
          <w:lang w:val="en-US"/>
        </w:rPr>
      </w:pPr>
    </w:p>
    <w:p w:rsidR="006C7B4A" w:rsidRDefault="006C7B4A" w:rsidP="006C7B4A">
      <w:pPr>
        <w:rPr>
          <w:lang w:val="en-US"/>
        </w:rPr>
      </w:pPr>
    </w:p>
    <w:p w:rsidR="006C7B4A" w:rsidRPr="003548A8" w:rsidRDefault="006C7B4A" w:rsidP="006C7B4A">
      <w:pPr>
        <w:rPr>
          <w:lang w:val="en-US"/>
        </w:rPr>
      </w:pPr>
    </w:p>
    <w:p w:rsidR="006C7B4A" w:rsidRDefault="006C7B4A" w:rsidP="006C7B4A">
      <w:pPr>
        <w:pStyle w:val="Title"/>
        <w:jc w:val="right"/>
        <w:rPr>
          <w:lang w:val="en-US"/>
        </w:rPr>
      </w:pPr>
    </w:p>
    <w:p w:rsidR="006C7B4A" w:rsidRDefault="006C7B4A" w:rsidP="006C7B4A">
      <w:pPr>
        <w:pStyle w:val="Title"/>
        <w:jc w:val="right"/>
        <w:rPr>
          <w:lang w:val="en-US"/>
        </w:rPr>
      </w:pPr>
    </w:p>
    <w:p w:rsidR="006C7B4A" w:rsidRDefault="006C7B4A" w:rsidP="006C7B4A">
      <w:pPr>
        <w:pStyle w:val="Title"/>
        <w:jc w:val="right"/>
        <w:rPr>
          <w:lang w:val="en-US"/>
        </w:rPr>
      </w:pPr>
    </w:p>
    <w:p w:rsidR="006C7B4A" w:rsidRDefault="006C7B4A" w:rsidP="006C7B4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>
        <w:rPr>
          <w:color w:val="0000FF"/>
          <w:lang w:val="en-US"/>
        </w:rPr>
        <w:t>Quản Lý Nhà Sách</w:t>
      </w:r>
    </w:p>
    <w:p w:rsidR="006C7B4A" w:rsidRPr="007A1DE8" w:rsidRDefault="006C7B4A" w:rsidP="006C7B4A">
      <w:pPr>
        <w:rPr>
          <w:lang w:val="en-US"/>
        </w:rPr>
      </w:pPr>
    </w:p>
    <w:p w:rsidR="006C7B4A" w:rsidRPr="007A1DE8" w:rsidRDefault="006C7B4A" w:rsidP="006C7B4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6C7B4A" w:rsidRDefault="006C7B4A" w:rsidP="006C7B4A">
      <w:pPr>
        <w:pStyle w:val="Title"/>
        <w:jc w:val="both"/>
        <w:rPr>
          <w:lang w:val="en-US"/>
        </w:rPr>
      </w:pPr>
    </w:p>
    <w:p w:rsidR="006C7B4A" w:rsidRDefault="006C7B4A" w:rsidP="006C7B4A">
      <w:pPr>
        <w:rPr>
          <w:lang w:val="en-US"/>
        </w:rPr>
      </w:pPr>
    </w:p>
    <w:p w:rsidR="006C7B4A" w:rsidRDefault="006C7B4A" w:rsidP="006C7B4A">
      <w:pPr>
        <w:rPr>
          <w:lang w:val="en-US"/>
        </w:rPr>
      </w:pPr>
    </w:p>
    <w:p w:rsidR="006C7B4A" w:rsidRDefault="006C7B4A" w:rsidP="006C7B4A">
      <w:pPr>
        <w:rPr>
          <w:lang w:val="en-US"/>
        </w:rPr>
      </w:pPr>
    </w:p>
    <w:p w:rsidR="006C7B4A" w:rsidRDefault="006C7B4A" w:rsidP="006C7B4A">
      <w:pPr>
        <w:rPr>
          <w:lang w:val="en-US"/>
        </w:rPr>
      </w:pPr>
    </w:p>
    <w:p w:rsidR="006C7B4A" w:rsidRDefault="006C7B4A" w:rsidP="006C7B4A">
      <w:pPr>
        <w:rPr>
          <w:lang w:val="en-US"/>
        </w:rPr>
      </w:pPr>
    </w:p>
    <w:p w:rsidR="006C7B4A" w:rsidRDefault="006C7B4A" w:rsidP="006C7B4A">
      <w:pPr>
        <w:rPr>
          <w:lang w:val="en-US"/>
        </w:rPr>
      </w:pPr>
    </w:p>
    <w:p w:rsidR="006C7B4A" w:rsidRPr="003548A8" w:rsidRDefault="006C7B4A" w:rsidP="006C7B4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6C7B4A" w:rsidRPr="003548A8" w:rsidRDefault="006C7B4A" w:rsidP="006C7B4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20850209 – Võ Chí Hiếu</w:t>
      </w:r>
    </w:p>
    <w:p w:rsidR="006C7B4A" w:rsidRPr="003548A8" w:rsidRDefault="006C7B4A" w:rsidP="006C7B4A">
      <w:pPr>
        <w:jc w:val="center"/>
        <w:rPr>
          <w:sz w:val="30"/>
          <w:szCs w:val="30"/>
          <w:lang w:val="en-US"/>
        </w:rPr>
        <w:sectPr w:rsidR="006C7B4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20850222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Trầm Hữu Nghiệp</w:t>
      </w:r>
    </w:p>
    <w:p w:rsidR="006C7B4A" w:rsidRPr="007A1DE8" w:rsidRDefault="006C7B4A" w:rsidP="006C7B4A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6C7B4A" w:rsidRPr="007A1DE8" w:rsidRDefault="006C7B4A" w:rsidP="006C7B4A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6C7B4A" w:rsidRPr="007A1DE8" w:rsidTr="009F197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7A1DE8" w:rsidRDefault="006C7B4A" w:rsidP="009F1972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7A1DE8" w:rsidRDefault="006C7B4A" w:rsidP="009F1972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7A1DE8" w:rsidRDefault="006C7B4A" w:rsidP="009F1972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7A1DE8" w:rsidRDefault="006C7B4A" w:rsidP="009F1972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6C7B4A" w:rsidRPr="000C0CA8" w:rsidTr="009F197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3548A8" w:rsidRDefault="006C7B4A" w:rsidP="009F197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12/05/2022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3548A8" w:rsidRDefault="006C7B4A" w:rsidP="009F197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37628A" w:rsidRDefault="006C7B4A" w:rsidP="009F1972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7628A">
              <w:rPr>
                <w:rFonts w:eastAsia="SimSun"/>
                <w:color w:val="0000FF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3548A8" w:rsidRDefault="006C7B4A" w:rsidP="009F1972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20850209</w:t>
            </w:r>
          </w:p>
        </w:tc>
      </w:tr>
      <w:tr w:rsidR="006C7B4A" w:rsidRPr="007A1DE8" w:rsidTr="009F197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7A1DE8" w:rsidRDefault="006C7B4A" w:rsidP="009F197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7A1DE8" w:rsidRDefault="006C7B4A" w:rsidP="009F197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7A1DE8" w:rsidRDefault="006C7B4A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7A1DE8" w:rsidRDefault="006C7B4A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6C7B4A" w:rsidRPr="007A1DE8" w:rsidTr="009F197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7A1DE8" w:rsidRDefault="006C7B4A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7A1DE8" w:rsidRDefault="006C7B4A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7A1DE8" w:rsidRDefault="006C7B4A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7A1DE8" w:rsidRDefault="006C7B4A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6C7B4A" w:rsidRPr="007A1DE8" w:rsidTr="009F197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7A1DE8" w:rsidRDefault="006C7B4A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7A1DE8" w:rsidRDefault="006C7B4A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7A1DE8" w:rsidRDefault="006C7B4A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4A" w:rsidRPr="007A1DE8" w:rsidRDefault="006C7B4A" w:rsidP="009F197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6C7B4A" w:rsidRDefault="006C7B4A" w:rsidP="006C7B4A">
      <w:pPr>
        <w:pStyle w:val="Title"/>
        <w:jc w:val="both"/>
        <w:rPr>
          <w:lang w:val="en-US"/>
        </w:rPr>
      </w:pPr>
    </w:p>
    <w:p w:rsidR="006C7B4A" w:rsidRDefault="006C7B4A" w:rsidP="006C7B4A">
      <w:pPr>
        <w:pStyle w:val="Title"/>
        <w:rPr>
          <w:lang w:val="en-US"/>
        </w:rPr>
      </w:pPr>
      <w:r>
        <w:br w:type="page"/>
      </w:r>
      <w:r>
        <w:rPr>
          <w:lang w:val="en-US"/>
        </w:rPr>
        <w:lastRenderedPageBreak/>
        <w:t>Mục lục</w:t>
      </w:r>
    </w:p>
    <w:p w:rsidR="006C7B4A" w:rsidRDefault="006C7B4A" w:rsidP="006C7B4A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Pr="00234A17">
          <w:rPr>
            <w:rStyle w:val="Hyperlink"/>
            <w:noProof/>
          </w:rPr>
          <w:t>1.</w:t>
        </w:r>
        <w:r>
          <w:rPr>
            <w:noProof/>
            <w:szCs w:val="24"/>
            <w:lang w:val="en-US"/>
          </w:rPr>
          <w:tab/>
        </w:r>
        <w:r w:rsidRPr="00234A17">
          <w:rPr>
            <w:rStyle w:val="Hyperlink"/>
            <w:noProof/>
          </w:rPr>
          <w:t xml:space="preserve">Sơ đồ lớp </w:t>
        </w:r>
        <w:r w:rsidRPr="00234A17">
          <w:rPr>
            <w:rStyle w:val="Hyperlink"/>
            <w:noProof/>
            <w:lang w:val="en-US"/>
          </w:rPr>
          <w:t>(</w:t>
        </w:r>
        <w:r w:rsidRPr="00234A17">
          <w:rPr>
            <w:rStyle w:val="Hyperlink"/>
            <w:noProof/>
          </w:rPr>
          <w:t>mức phân tích</w:t>
        </w:r>
        <w:r w:rsidRPr="00234A17">
          <w:rPr>
            <w:rStyle w:val="Hyperlink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_Toc172872215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7B4A" w:rsidRDefault="006C7B4A" w:rsidP="006C7B4A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Pr="00234A17">
          <w:rPr>
            <w:rStyle w:val="Hyperlink"/>
            <w:noProof/>
            <w:lang w:val="en-US"/>
          </w:rPr>
          <w:t>1.1</w:t>
        </w:r>
        <w:r>
          <w:rPr>
            <w:noProof/>
            <w:szCs w:val="24"/>
            <w:lang w:val="en-US"/>
          </w:rPr>
          <w:tab/>
        </w:r>
        <w:r w:rsidRPr="00234A17">
          <w:rPr>
            <w:rStyle w:val="Hyperlink"/>
            <w:noProof/>
          </w:rPr>
          <w:t>Sơ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_Toc172872216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7B4A" w:rsidRDefault="006C7B4A" w:rsidP="006C7B4A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Pr="00234A17">
          <w:rPr>
            <w:rStyle w:val="Hyperlink"/>
            <w:noProof/>
          </w:rPr>
          <w:t>1.2</w:t>
        </w:r>
        <w:r>
          <w:rPr>
            <w:noProof/>
            <w:szCs w:val="24"/>
            <w:lang w:val="en-US"/>
          </w:rPr>
          <w:tab/>
        </w:r>
        <w:r w:rsidRPr="00234A17">
          <w:rPr>
            <w:rStyle w:val="Hyperlink"/>
            <w:noProof/>
          </w:rPr>
          <w:t>Danh sách các lớp đối tượng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_Toc172872217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7B4A" w:rsidRDefault="006C7B4A" w:rsidP="006C7B4A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Pr="00234A17">
          <w:rPr>
            <w:rStyle w:val="Hyperlink"/>
            <w:noProof/>
          </w:rPr>
          <w:t>1.3</w:t>
        </w:r>
        <w:r>
          <w:rPr>
            <w:noProof/>
            <w:szCs w:val="24"/>
            <w:lang w:val="en-US"/>
          </w:rPr>
          <w:tab/>
        </w:r>
        <w:r w:rsidRPr="00234A17">
          <w:rPr>
            <w:rStyle w:val="Hyperlink"/>
            <w:noProof/>
          </w:rPr>
          <w:t>Mô tả chi tiết từng lớp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_Toc172872218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7B4A" w:rsidRDefault="006C7B4A" w:rsidP="006C7B4A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Pr="00234A17">
          <w:rPr>
            <w:rStyle w:val="Hyperlink"/>
            <w:noProof/>
          </w:rPr>
          <w:t>2.</w:t>
        </w:r>
        <w:r>
          <w:rPr>
            <w:noProof/>
            <w:szCs w:val="24"/>
            <w:lang w:val="en-US"/>
          </w:rPr>
          <w:tab/>
        </w:r>
        <w:r w:rsidRPr="00234A17">
          <w:rPr>
            <w:rStyle w:val="Hyperlink"/>
            <w:noProof/>
          </w:rPr>
          <w:t>Sơ đồ trạng thái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_Toc172872219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7B4A" w:rsidRDefault="006C7B4A" w:rsidP="006C7B4A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6C7B4A" w:rsidRPr="00FD06E2" w:rsidRDefault="006C7B4A" w:rsidP="006C7B4A">
      <w:pPr>
        <w:pStyle w:val="Heading1"/>
        <w:numPr>
          <w:ilvl w:val="0"/>
          <w:numId w:val="0"/>
        </w:numPr>
        <w:rPr>
          <w:i/>
          <w:color w:val="0000FF"/>
          <w:lang w:val="en-US"/>
        </w:rPr>
      </w:pPr>
      <w:r>
        <w:br w:type="page"/>
      </w:r>
      <w:r w:rsidRPr="009B7A6B">
        <w:rPr>
          <w:i/>
          <w:noProof/>
          <w:color w:val="0000FF"/>
          <w:lang w:val="en-US"/>
        </w:rPr>
        <w:lastRenderedPageBreak/>
        <w:drawing>
          <wp:inline distT="0" distB="0" distL="0" distR="0" wp14:anchorId="06C81347" wp14:editId="44982EC2">
            <wp:extent cx="5732145" cy="3986739"/>
            <wp:effectExtent l="0" t="0" r="1905" b="0"/>
            <wp:docPr id="2" name="Picture 2" descr="C:\Users\vai22\OneDrive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22\OneDrive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8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E2" w:rsidRPr="006C7B4A" w:rsidRDefault="00FD06E2" w:rsidP="006C7B4A">
      <w:bookmarkStart w:id="0" w:name="_GoBack"/>
      <w:bookmarkEnd w:id="0"/>
    </w:p>
    <w:sectPr w:rsidR="00FD06E2" w:rsidRPr="006C7B4A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232" w:rsidRDefault="00974232">
      <w:r>
        <w:separator/>
      </w:r>
    </w:p>
  </w:endnote>
  <w:endnote w:type="continuationSeparator" w:id="0">
    <w:p w:rsidR="00974232" w:rsidRDefault="00974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B4A" w:rsidRDefault="006C7B4A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64487DD" wp14:editId="0E1CEC33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C7B4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232" w:rsidRDefault="00974232">
      <w:r>
        <w:separator/>
      </w:r>
    </w:p>
  </w:footnote>
  <w:footnote w:type="continuationSeparator" w:id="0">
    <w:p w:rsidR="00974232" w:rsidRDefault="00974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B4A" w:rsidRDefault="006C7B4A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D1F25B" wp14:editId="3E4B354C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F92D1" id="Freeform 1" o:spid="_x0000_s1026" style="position:absolute;margin-left:0;margin-top:.75pt;width:93.15pt;height:814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6486CD7" wp14:editId="038451D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C7B4A" w:rsidRDefault="006C7B4A" w:rsidP="00746ED1">
    <w:pPr>
      <w:pStyle w:val="Title"/>
      <w:rPr>
        <w:lang w:val="en-US"/>
      </w:rPr>
    </w:pPr>
  </w:p>
  <w:p w:rsidR="006C7B4A" w:rsidRPr="003B1A2B" w:rsidRDefault="006C7B4A" w:rsidP="00746ED1">
    <w:pPr>
      <w:rPr>
        <w:lang w:val="en-US"/>
      </w:rPr>
    </w:pPr>
  </w:p>
  <w:p w:rsidR="006C7B4A" w:rsidRPr="00F53DBB" w:rsidRDefault="006C7B4A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6C7B4A" w:rsidRPr="0040293A" w:rsidRDefault="006C7B4A" w:rsidP="00746ED1">
    <w:pPr>
      <w:pStyle w:val="Header"/>
      <w:rPr>
        <w:rFonts w:eastAsia="Tahoma"/>
      </w:rPr>
    </w:pPr>
  </w:p>
  <w:p w:rsidR="006C7B4A" w:rsidRPr="00746ED1" w:rsidRDefault="006C7B4A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3548A8" w:rsidRDefault="00746ED1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 w:rsidR="00FD06E2" w:rsidRPr="003548A8">
            <w:rPr>
              <w:color w:val="0000FF"/>
              <w:lang w:val="en-US"/>
            </w:rPr>
            <w:t>Tên đề tài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746ED1"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x.y</w:t>
          </w:r>
          <w:r w:rsidR="00746ED1">
            <w:rPr>
              <w:color w:val="0000FF"/>
              <w:lang w:val="en-US"/>
            </w:rPr>
            <w:t>&gt;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746ED1"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dd/mm/yyyy</w:t>
          </w:r>
          <w:r w:rsidR="00746ED1">
            <w:rPr>
              <w:color w:val="0000FF"/>
              <w:lang w:val="en-US"/>
            </w:rPr>
            <w:t>&gt;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A272D"/>
    <w:rsid w:val="000C0CA8"/>
    <w:rsid w:val="001A3901"/>
    <w:rsid w:val="001A6914"/>
    <w:rsid w:val="00213B43"/>
    <w:rsid w:val="00362991"/>
    <w:rsid w:val="00363B6E"/>
    <w:rsid w:val="0037628A"/>
    <w:rsid w:val="003B6D89"/>
    <w:rsid w:val="004540F1"/>
    <w:rsid w:val="004A6BB7"/>
    <w:rsid w:val="004B7CC9"/>
    <w:rsid w:val="004F04AE"/>
    <w:rsid w:val="005439AE"/>
    <w:rsid w:val="00562E67"/>
    <w:rsid w:val="00565DFE"/>
    <w:rsid w:val="0057432C"/>
    <w:rsid w:val="005A02B6"/>
    <w:rsid w:val="005E2817"/>
    <w:rsid w:val="005F3F51"/>
    <w:rsid w:val="00681CD0"/>
    <w:rsid w:val="006C7B4A"/>
    <w:rsid w:val="00724CCC"/>
    <w:rsid w:val="00746ED1"/>
    <w:rsid w:val="00751440"/>
    <w:rsid w:val="007A1DE8"/>
    <w:rsid w:val="008F22E3"/>
    <w:rsid w:val="008F7BA1"/>
    <w:rsid w:val="00974232"/>
    <w:rsid w:val="00976D26"/>
    <w:rsid w:val="00A122CE"/>
    <w:rsid w:val="00AA30A6"/>
    <w:rsid w:val="00AA49C3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06C1FB-B7BF-4C2A-A23E-C7E4541D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773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vai22806@gmail.com</cp:lastModifiedBy>
  <cp:revision>7</cp:revision>
  <cp:lastPrinted>2013-12-07T15:57:00Z</cp:lastPrinted>
  <dcterms:created xsi:type="dcterms:W3CDTF">2013-10-13T11:07:00Z</dcterms:created>
  <dcterms:modified xsi:type="dcterms:W3CDTF">2022-05-23T16:06:00Z</dcterms:modified>
</cp:coreProperties>
</file>